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FADF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98C75FC" wp14:editId="0C970E94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9AF9E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43E6DDD" w14:textId="77777777" w:rsidTr="5B962731">
        <w:tc>
          <w:tcPr>
            <w:tcW w:w="5395" w:type="dxa"/>
          </w:tcPr>
          <w:p w14:paraId="4127E9BF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333F08B9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1F3DF26" w14:textId="77777777" w:rsidTr="5B962731">
        <w:trPr>
          <w:trHeight w:val="2719"/>
        </w:trPr>
        <w:tc>
          <w:tcPr>
            <w:tcW w:w="5395" w:type="dxa"/>
          </w:tcPr>
          <w:p w14:paraId="3A0963CB" w14:textId="5106CBF8" w:rsidR="00A81248" w:rsidRPr="003A798E" w:rsidRDefault="00BC6792" w:rsidP="00637665">
            <w:pPr>
              <w:pStyle w:val="Heading1"/>
            </w:pPr>
            <w:r>
              <w:t>OS Project</w:t>
            </w:r>
          </w:p>
        </w:tc>
        <w:tc>
          <w:tcPr>
            <w:tcW w:w="5395" w:type="dxa"/>
          </w:tcPr>
          <w:p w14:paraId="1546388B" w14:textId="77777777" w:rsidR="00A81248" w:rsidRPr="003A798E" w:rsidRDefault="00A81248"/>
        </w:tc>
      </w:tr>
      <w:tr w:rsidR="00A81248" w:rsidRPr="003A798E" w14:paraId="48DEB13C" w14:textId="77777777" w:rsidTr="5B962731">
        <w:trPr>
          <w:trHeight w:val="7776"/>
        </w:trPr>
        <w:tc>
          <w:tcPr>
            <w:tcW w:w="5395" w:type="dxa"/>
          </w:tcPr>
          <w:p w14:paraId="43C4868D" w14:textId="77777777" w:rsidR="00A81248" w:rsidRPr="003A798E" w:rsidRDefault="00A81248"/>
        </w:tc>
        <w:tc>
          <w:tcPr>
            <w:tcW w:w="5395" w:type="dxa"/>
          </w:tcPr>
          <w:p w14:paraId="656AAF94" w14:textId="77777777" w:rsidR="00A81248" w:rsidRPr="003A798E" w:rsidRDefault="00A81248"/>
        </w:tc>
      </w:tr>
      <w:tr w:rsidR="00A81248" w:rsidRPr="003A798E" w14:paraId="28E2F5AE" w14:textId="77777777" w:rsidTr="5B962731">
        <w:trPr>
          <w:trHeight w:val="1299"/>
        </w:trPr>
        <w:tc>
          <w:tcPr>
            <w:tcW w:w="5395" w:type="dxa"/>
          </w:tcPr>
          <w:p w14:paraId="224216ED" w14:textId="77777777" w:rsidR="00A81248" w:rsidRPr="003A798E" w:rsidRDefault="00A81248"/>
        </w:tc>
        <w:tc>
          <w:tcPr>
            <w:tcW w:w="5395" w:type="dxa"/>
          </w:tcPr>
          <w:p w14:paraId="5C764A8D" w14:textId="2459724C" w:rsidR="00A81248" w:rsidRPr="000A2A69" w:rsidRDefault="00BC6792" w:rsidP="00A81248">
            <w:pPr>
              <w:pStyle w:val="Heading2"/>
            </w:pPr>
            <w:r>
              <w:t>23F-0874</w:t>
            </w:r>
          </w:p>
          <w:p w14:paraId="4116F5DD" w14:textId="19E03DA4" w:rsidR="00A81248" w:rsidRPr="003A798E" w:rsidRDefault="00BC6792" w:rsidP="00637665">
            <w:pPr>
              <w:pStyle w:val="Heading2"/>
            </w:pPr>
            <w:r>
              <w:t>Hasan Zubair</w:t>
            </w:r>
          </w:p>
        </w:tc>
      </w:tr>
      <w:tr w:rsidR="00A81248" w:rsidRPr="00D26C99" w14:paraId="56F6DED9" w14:textId="77777777" w:rsidTr="5B962731">
        <w:trPr>
          <w:trHeight w:val="1402"/>
        </w:trPr>
        <w:tc>
          <w:tcPr>
            <w:tcW w:w="5395" w:type="dxa"/>
          </w:tcPr>
          <w:p w14:paraId="25F7D83F" w14:textId="77777777" w:rsidR="00A81248" w:rsidRPr="003A798E" w:rsidRDefault="00A81248"/>
        </w:tc>
        <w:tc>
          <w:tcPr>
            <w:tcW w:w="5395" w:type="dxa"/>
          </w:tcPr>
          <w:p w14:paraId="302FC008" w14:textId="5B3082FC" w:rsidR="00A81248" w:rsidRPr="000A2A69" w:rsidRDefault="00BC6792" w:rsidP="00A81248">
            <w:pPr>
              <w:pStyle w:val="Heading2"/>
              <w:rPr>
                <w:lang w:val="fr-FR"/>
              </w:rPr>
            </w:pPr>
            <w:r>
              <w:t>23F-0505</w:t>
            </w:r>
          </w:p>
          <w:p w14:paraId="32E6AFE6" w14:textId="6D3E2B8B" w:rsidR="00A81248" w:rsidRPr="00A059BA" w:rsidRDefault="00BC6792" w:rsidP="00637665">
            <w:pPr>
              <w:pStyle w:val="Heading2"/>
              <w:rPr>
                <w:lang w:val="fr-FR"/>
              </w:rPr>
            </w:pPr>
            <w:r>
              <w:t>Hamza kamran</w:t>
            </w:r>
          </w:p>
        </w:tc>
      </w:tr>
    </w:tbl>
    <w:p w14:paraId="57D011EF" w14:textId="77777777" w:rsidR="00154224" w:rsidRPr="00A059BA" w:rsidRDefault="00154224">
      <w:pPr>
        <w:rPr>
          <w:lang w:val="fr-FR"/>
        </w:rPr>
      </w:pPr>
    </w:p>
    <w:p w14:paraId="644CD543" w14:textId="77777777" w:rsidR="00154224" w:rsidRPr="00A059BA" w:rsidRDefault="00154224">
      <w:pPr>
        <w:rPr>
          <w:lang w:val="fr-FR"/>
        </w:rPr>
        <w:sectPr w:rsidR="00154224" w:rsidRPr="00A059BA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</w:p>
    <w:p w14:paraId="11295734" w14:textId="77777777" w:rsidR="00C213D9" w:rsidRDefault="00C213D9" w:rsidP="00C213D9"/>
    <w:p w14:paraId="350478D5" w14:textId="77777777" w:rsidR="00BC6792" w:rsidRPr="00BC6792" w:rsidRDefault="00BC6792" w:rsidP="00C213D9">
      <w:pPr>
        <w:rPr>
          <w:rFonts w:ascii="Abadi" w:hAnsi="Abadi"/>
          <w:b/>
          <w:bCs/>
          <w:u w:val="single"/>
        </w:rPr>
      </w:pPr>
      <w:r w:rsidRPr="00BC6792">
        <w:rPr>
          <w:rFonts w:ascii="Abadi" w:hAnsi="Abadi"/>
          <w:b/>
          <w:bCs/>
          <w:u w:val="single"/>
        </w:rPr>
        <w:t xml:space="preserve">Code: </w:t>
      </w:r>
    </w:p>
    <w:p w14:paraId="1194C2D8" w14:textId="77777777" w:rsidR="00BC6792" w:rsidRDefault="00BC6792" w:rsidP="00C213D9">
      <w:pPr>
        <w:rPr>
          <w:rFonts w:ascii="Abadi" w:hAnsi="Abadi"/>
        </w:rPr>
      </w:pPr>
    </w:p>
    <w:p w14:paraId="08A40588" w14:textId="77777777" w:rsidR="00BC6792" w:rsidRDefault="00BC6792" w:rsidP="00C213D9">
      <w:pPr>
        <w:rPr>
          <w:rFonts w:ascii="Abadi" w:hAnsi="Abadi"/>
        </w:rPr>
      </w:pPr>
    </w:p>
    <w:p w14:paraId="2F6D843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#!/bin/bash</w:t>
      </w:r>
    </w:p>
    <w:p w14:paraId="1776E02B" w14:textId="77777777" w:rsidR="00A756FF" w:rsidRPr="00A756FF" w:rsidRDefault="00A756FF" w:rsidP="00A756FF">
      <w:pPr>
        <w:rPr>
          <w:rFonts w:ascii="Abadi" w:hAnsi="Abadi"/>
        </w:rPr>
      </w:pPr>
    </w:p>
    <w:p w14:paraId="46829A7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#############################################################################</w:t>
      </w:r>
    </w:p>
    <w:p w14:paraId="1B6C1CE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Student Management System (SMS) - Bash Script</w:t>
      </w:r>
    </w:p>
    <w:p w14:paraId="1D9D655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# </w:t>
      </w:r>
    </w:p>
    <w:p w14:paraId="3A45A6E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Description:</w:t>
      </w:r>
    </w:p>
    <w:p w14:paraId="1D1FCB4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A simple command-line system for teachers to manage student records and</w:t>
      </w:r>
    </w:p>
    <w:p w14:paraId="67C6057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for students to view their grades. Data is stored in text files.</w:t>
      </w:r>
    </w:p>
    <w:p w14:paraId="32CD43B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</w:t>
      </w:r>
    </w:p>
    <w:p w14:paraId="07AB528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Key Features:</w:t>
      </w:r>
    </w:p>
    <w:p w14:paraId="528A658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Teacher: Add/delete students, update marks, calculate grades.</w:t>
      </w:r>
    </w:p>
    <w:p w14:paraId="2265CD6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Student: View grades using Roll No and password.</w:t>
      </w:r>
    </w:p>
    <w:p w14:paraId="3684B3D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Auto-saves data to students.txt and student_logins.txt.</w:t>
      </w:r>
    </w:p>
    <w:p w14:paraId="1BF4226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Prevents duplicate roll numbers.</w:t>
      </w:r>
    </w:p>
    <w:p w14:paraId="7FD7FD4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Teachers set custom passwords for students.</w:t>
      </w:r>
    </w:p>
    <w:p w14:paraId="1C1CEB1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</w:t>
      </w:r>
    </w:p>
    <w:p w14:paraId="1C7441F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Usage:</w:t>
      </w:r>
    </w:p>
    <w:p w14:paraId="3312EAA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1. Run the script: ./sms.sh</w:t>
      </w:r>
    </w:p>
    <w:p w14:paraId="77C01D2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2. Default teacher login: admin / admin123</w:t>
      </w:r>
    </w:p>
    <w:p w14:paraId="202AFB8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3. Teachers set student passwords during enrollment.</w:t>
      </w:r>
    </w:p>
    <w:p w14:paraId="2C00DAF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</w:t>
      </w:r>
    </w:p>
    <w:p w14:paraId="37DC020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File Structure:</w:t>
      </w:r>
    </w:p>
    <w:p w14:paraId="0E4796E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students.txt: Stores student records (Roll No, Name, Marks, Grade)</w:t>
      </w:r>
    </w:p>
    <w:p w14:paraId="6B74B7C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student_logins.txt: Stores student credentials (Roll No, Password)</w:t>
      </w:r>
    </w:p>
    <w:p w14:paraId="77BBB01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  - teachers.txt: Stores teacher credentials (Username, Password)</w:t>
      </w:r>
    </w:p>
    <w:p w14:paraId="765FA8B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</w:t>
      </w:r>
    </w:p>
    <w:p w14:paraId="4ED760A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Note: For first-time use, the script auto-creates a default teacher account.</w:t>
      </w:r>
    </w:p>
    <w:p w14:paraId="37A38BC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#############################################################################</w:t>
      </w:r>
    </w:p>
    <w:p w14:paraId="183567F2" w14:textId="77777777" w:rsidR="00A756FF" w:rsidRPr="00A756FF" w:rsidRDefault="00A756FF" w:rsidP="00A756FF">
      <w:pPr>
        <w:rPr>
          <w:rFonts w:ascii="Abadi" w:hAnsi="Abadi"/>
        </w:rPr>
      </w:pPr>
    </w:p>
    <w:p w14:paraId="53E179E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Files</w:t>
      </w:r>
    </w:p>
    <w:p w14:paraId="0C0EFF6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STUDENTS_FILE="students.txt"</w:t>
      </w:r>
    </w:p>
    <w:p w14:paraId="3668830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TEACHERS_FILE="teachers.txt"</w:t>
      </w:r>
    </w:p>
    <w:p w14:paraId="6278A73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LOGINS_FILE="student_logins.txt"</w:t>
      </w:r>
    </w:p>
    <w:p w14:paraId="49B40834" w14:textId="77777777" w:rsidR="00A756FF" w:rsidRPr="00A756FF" w:rsidRDefault="00A756FF" w:rsidP="00A756FF">
      <w:pPr>
        <w:rPr>
          <w:rFonts w:ascii="Abadi" w:hAnsi="Abadi"/>
        </w:rPr>
      </w:pPr>
    </w:p>
    <w:p w14:paraId="1AAB8C3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Create files if they don't exist</w:t>
      </w:r>
    </w:p>
    <w:p w14:paraId="422E948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touch "$STUDENTS_FILE" "$TEACHERS_FILE" "$LOGINS_FILE"</w:t>
      </w:r>
    </w:p>
    <w:p w14:paraId="10043577" w14:textId="77777777" w:rsidR="00A756FF" w:rsidRPr="00A756FF" w:rsidRDefault="00A756FF" w:rsidP="00A756FF">
      <w:pPr>
        <w:rPr>
          <w:rFonts w:ascii="Abadi" w:hAnsi="Abadi"/>
        </w:rPr>
      </w:pPr>
    </w:p>
    <w:p w14:paraId="0C83E1D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====================== TEACHER FUNCTIONS ======================</w:t>
      </w:r>
    </w:p>
    <w:p w14:paraId="3A7B8CC9" w14:textId="77777777" w:rsidR="00A756FF" w:rsidRPr="00A756FF" w:rsidRDefault="00A756FF" w:rsidP="00A756FF">
      <w:pPr>
        <w:rPr>
          <w:rFonts w:ascii="Abadi" w:hAnsi="Abadi"/>
        </w:rPr>
      </w:pPr>
    </w:p>
    <w:p w14:paraId="30D4BDC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teacher_login() {</w:t>
      </w:r>
    </w:p>
    <w:p w14:paraId="6C81756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echo -n "Teacher Username: "</w:t>
      </w:r>
    </w:p>
    <w:p w14:paraId="3D82B34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username</w:t>
      </w:r>
    </w:p>
    <w:p w14:paraId="5A24C58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"Teacher Password: "</w:t>
      </w:r>
    </w:p>
    <w:p w14:paraId="4FBA5C8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-s password</w:t>
      </w:r>
    </w:p>
    <w:p w14:paraId="3B7C7F6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</w:t>
      </w:r>
    </w:p>
    <w:p w14:paraId="322FB25C" w14:textId="77777777" w:rsidR="00A756FF" w:rsidRPr="00A756FF" w:rsidRDefault="00A756FF" w:rsidP="00A756FF">
      <w:pPr>
        <w:rPr>
          <w:rFonts w:ascii="Abadi" w:hAnsi="Abadi"/>
        </w:rPr>
      </w:pPr>
    </w:p>
    <w:p w14:paraId="6ADA528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Check if teacher exists</w:t>
      </w:r>
    </w:p>
    <w:p w14:paraId="549C0BF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found=0</w:t>
      </w:r>
    </w:p>
    <w:p w14:paraId="0183A1D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user pass; do</w:t>
      </w:r>
    </w:p>
    <w:p w14:paraId="31E4041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"$user" = "$username" ] &amp;&amp; [ "$pass" = "$password" ]; then</w:t>
      </w:r>
    </w:p>
    <w:p w14:paraId="137E3B3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found=1</w:t>
      </w:r>
    </w:p>
    <w:p w14:paraId="6CB306F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break</w:t>
      </w:r>
    </w:p>
    <w:p w14:paraId="2B1FCAC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7DB1F7D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"$TEACHERS_FILE"</w:t>
      </w:r>
    </w:p>
    <w:p w14:paraId="2F7E2057" w14:textId="77777777" w:rsidR="00A756FF" w:rsidRPr="00A756FF" w:rsidRDefault="00A756FF" w:rsidP="00A756FF">
      <w:pPr>
        <w:rPr>
          <w:rFonts w:ascii="Abadi" w:hAnsi="Abadi"/>
        </w:rPr>
      </w:pPr>
    </w:p>
    <w:p w14:paraId="14AB81A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if [ $found -eq 1 ]; then</w:t>
      </w:r>
    </w:p>
    <w:p w14:paraId="1299813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teacher_menu</w:t>
      </w:r>
    </w:p>
    <w:p w14:paraId="25FDFE0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else</w:t>
      </w:r>
    </w:p>
    <w:p w14:paraId="1C0657F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"Invalid login!"</w:t>
      </w:r>
    </w:p>
    <w:p w14:paraId="3A694BE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fi</w:t>
      </w:r>
    </w:p>
    <w:p w14:paraId="749217C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23A77AAC" w14:textId="77777777" w:rsidR="00A756FF" w:rsidRPr="00A756FF" w:rsidRDefault="00A756FF" w:rsidP="00A756FF">
      <w:pPr>
        <w:rPr>
          <w:rFonts w:ascii="Abadi" w:hAnsi="Abadi"/>
        </w:rPr>
      </w:pPr>
    </w:p>
    <w:p w14:paraId="6B19EDA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add_student() {</w:t>
      </w:r>
    </w:p>
    <w:p w14:paraId="5CBFF3D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-e "\n--- Add Student ---"</w:t>
      </w:r>
    </w:p>
    <w:p w14:paraId="4AFA71D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</w:t>
      </w:r>
    </w:p>
    <w:p w14:paraId="04ED62A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Check for existing roll number</w:t>
      </w:r>
    </w:p>
    <w:p w14:paraId="21EE609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true; do</w:t>
      </w:r>
    </w:p>
    <w:p w14:paraId="50FC0BA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-n "Roll No: "</w:t>
      </w:r>
    </w:p>
    <w:p w14:paraId="705798C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read roll_no</w:t>
      </w:r>
    </w:p>
    <w:p w14:paraId="6B8CC9F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    </w:t>
      </w:r>
    </w:p>
    <w:p w14:paraId="132D8B5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# Check if roll number already exists</w:t>
      </w:r>
    </w:p>
    <w:p w14:paraId="5546298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exists=0</w:t>
      </w:r>
    </w:p>
    <w:p w14:paraId="7FB49D2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while IFS=, read -r r_no name marks; do</w:t>
      </w:r>
    </w:p>
    <w:p w14:paraId="4EFDAAF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if [ "$r_no" = "$roll_no" ]; then</w:t>
      </w:r>
    </w:p>
    <w:p w14:paraId="7494E92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    exists=1</w:t>
      </w:r>
    </w:p>
    <w:p w14:paraId="0FC136B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    break</w:t>
      </w:r>
    </w:p>
    <w:p w14:paraId="025CD12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fi</w:t>
      </w:r>
    </w:p>
    <w:p w14:paraId="3DD0109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done &lt; "$STUDENTS_FILE"</w:t>
      </w:r>
    </w:p>
    <w:p w14:paraId="7218773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    </w:t>
      </w:r>
    </w:p>
    <w:p w14:paraId="2FA3A44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$exists -eq 1 ]; then</w:t>
      </w:r>
    </w:p>
    <w:p w14:paraId="33E2CD8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"Error: Roll No $roll_no already exists! Please enter a different Roll No."</w:t>
      </w:r>
    </w:p>
    <w:p w14:paraId="1EF4812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else</w:t>
      </w:r>
    </w:p>
    <w:p w14:paraId="250C64D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break</w:t>
      </w:r>
    </w:p>
    <w:p w14:paraId="6785E04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15FAD36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</w:t>
      </w:r>
    </w:p>
    <w:p w14:paraId="528CB955" w14:textId="77777777" w:rsidR="00A756FF" w:rsidRPr="00A756FF" w:rsidRDefault="00A756FF" w:rsidP="00A756FF">
      <w:pPr>
        <w:rPr>
          <w:rFonts w:ascii="Abadi" w:hAnsi="Abadi"/>
        </w:rPr>
      </w:pPr>
    </w:p>
    <w:p w14:paraId="7BAEE47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"Name: "</w:t>
      </w:r>
    </w:p>
    <w:p w14:paraId="7F7EB8D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read name</w:t>
      </w:r>
    </w:p>
    <w:p w14:paraId="3B85D84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"Marks: "</w:t>
      </w:r>
    </w:p>
    <w:p w14:paraId="18C6592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marks</w:t>
      </w:r>
    </w:p>
    <w:p w14:paraId="0C58278F" w14:textId="77777777" w:rsidR="00A756FF" w:rsidRPr="00A756FF" w:rsidRDefault="00A756FF" w:rsidP="00A756FF">
      <w:pPr>
        <w:rPr>
          <w:rFonts w:ascii="Abadi" w:hAnsi="Abadi"/>
        </w:rPr>
      </w:pPr>
    </w:p>
    <w:p w14:paraId="2CF2575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Set password with validation</w:t>
      </w:r>
    </w:p>
    <w:p w14:paraId="680E706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true; do</w:t>
      </w:r>
    </w:p>
    <w:p w14:paraId="0CFA6B7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-n "Set password for $name: "</w:t>
      </w:r>
    </w:p>
    <w:p w14:paraId="7DFA9F5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read -s password</w:t>
      </w:r>
    </w:p>
    <w:p w14:paraId="12BF629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</w:t>
      </w:r>
    </w:p>
    <w:p w14:paraId="5334EA5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-z "$password" ]; then</w:t>
      </w:r>
    </w:p>
    <w:p w14:paraId="300E855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"Password cannot be empty!"</w:t>
      </w:r>
    </w:p>
    <w:p w14:paraId="381D1E0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else</w:t>
      </w:r>
    </w:p>
    <w:p w14:paraId="50152BA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break</w:t>
      </w:r>
    </w:p>
    <w:p w14:paraId="5738D2A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39F7205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</w:t>
      </w:r>
    </w:p>
    <w:p w14:paraId="58A0C694" w14:textId="77777777" w:rsidR="00A756FF" w:rsidRPr="00A756FF" w:rsidRDefault="00A756FF" w:rsidP="00A756FF">
      <w:pPr>
        <w:rPr>
          <w:rFonts w:ascii="Abadi" w:hAnsi="Abadi"/>
        </w:rPr>
      </w:pPr>
    </w:p>
    <w:p w14:paraId="2AEF0A3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Save to students.txt</w:t>
      </w:r>
    </w:p>
    <w:p w14:paraId="2F67896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"$roll_no,$name,$marks" &gt;&gt; "$STUDENTS_FILE"</w:t>
      </w:r>
    </w:p>
    <w:p w14:paraId="320F9282" w14:textId="77777777" w:rsidR="00A756FF" w:rsidRPr="00A756FF" w:rsidRDefault="00A756FF" w:rsidP="00A756FF">
      <w:pPr>
        <w:rPr>
          <w:rFonts w:ascii="Abadi" w:hAnsi="Abadi"/>
        </w:rPr>
      </w:pPr>
    </w:p>
    <w:p w14:paraId="1A74476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Save to logins file</w:t>
      </w:r>
    </w:p>
    <w:p w14:paraId="79E389B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"$roll_no,$password,$roll_no" &gt;&gt; "$LOGINS_FILE"</w:t>
      </w:r>
    </w:p>
    <w:p w14:paraId="292708C6" w14:textId="77777777" w:rsidR="00A756FF" w:rsidRPr="00A756FF" w:rsidRDefault="00A756FF" w:rsidP="00A756FF">
      <w:pPr>
        <w:rPr>
          <w:rFonts w:ascii="Abadi" w:hAnsi="Abadi"/>
        </w:rPr>
      </w:pPr>
    </w:p>
    <w:p w14:paraId="59885EE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"Student added successfully!"</w:t>
      </w:r>
    </w:p>
    <w:p w14:paraId="5FAEC9D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4F824733" w14:textId="77777777" w:rsidR="00A756FF" w:rsidRPr="00A756FF" w:rsidRDefault="00A756FF" w:rsidP="00A756FF">
      <w:pPr>
        <w:rPr>
          <w:rFonts w:ascii="Abadi" w:hAnsi="Abadi"/>
        </w:rPr>
      </w:pPr>
    </w:p>
    <w:p w14:paraId="53F2404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delete_student() {</w:t>
      </w:r>
    </w:p>
    <w:p w14:paraId="0F999C7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"Enter Roll No to delete: "</w:t>
      </w:r>
    </w:p>
    <w:p w14:paraId="131480E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roll_no</w:t>
      </w:r>
    </w:p>
    <w:p w14:paraId="14A231E8" w14:textId="77777777" w:rsidR="00A756FF" w:rsidRPr="00A756FF" w:rsidRDefault="00A756FF" w:rsidP="00A756FF">
      <w:pPr>
        <w:rPr>
          <w:rFonts w:ascii="Abadi" w:hAnsi="Abadi"/>
        </w:rPr>
      </w:pPr>
    </w:p>
    <w:p w14:paraId="2D613AC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Create a temp file without the student</w:t>
      </w:r>
    </w:p>
    <w:p w14:paraId="0619495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temp_file=$(mktemp)</w:t>
      </w:r>
    </w:p>
    <w:p w14:paraId="131FBFB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r_no name marks; do</w:t>
      </w:r>
    </w:p>
    <w:p w14:paraId="440B786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"$r_no" != "$roll_no" ]; then</w:t>
      </w:r>
    </w:p>
    <w:p w14:paraId="07179B0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"$r_no,$name,$marks" &gt;&gt; "$temp_file"</w:t>
      </w:r>
    </w:p>
    <w:p w14:paraId="2FA2520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01328AA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0AFDD88D" w14:textId="77777777" w:rsidR="00A756FF" w:rsidRPr="00A756FF" w:rsidRDefault="00A756FF" w:rsidP="00A756FF">
      <w:pPr>
        <w:rPr>
          <w:rFonts w:ascii="Abadi" w:hAnsi="Abadi"/>
        </w:rPr>
      </w:pPr>
    </w:p>
    <w:p w14:paraId="47694F5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mv "$temp_file" "$STUDENTS_FILE"</w:t>
      </w:r>
    </w:p>
    <w:p w14:paraId="2E14E7AD" w14:textId="77777777" w:rsidR="00A756FF" w:rsidRPr="00A756FF" w:rsidRDefault="00A756FF" w:rsidP="00A756FF">
      <w:pPr>
        <w:rPr>
          <w:rFonts w:ascii="Abadi" w:hAnsi="Abadi"/>
        </w:rPr>
      </w:pPr>
    </w:p>
    <w:p w14:paraId="7308A2C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Also delete from logins</w:t>
      </w:r>
    </w:p>
    <w:p w14:paraId="2D59785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temp_file=$(mktemp)</w:t>
      </w:r>
    </w:p>
    <w:p w14:paraId="5C6AAFE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user pass r_no; do</w:t>
      </w:r>
    </w:p>
    <w:p w14:paraId="03EABB9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"$r_no" != "$roll_no" ]; then</w:t>
      </w:r>
    </w:p>
    <w:p w14:paraId="5F2A2ED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"$user,$pass,$r_no" &gt;&gt; "$temp_file"</w:t>
      </w:r>
    </w:p>
    <w:p w14:paraId="705402C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61FADB1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"$LOGINS_FILE"</w:t>
      </w:r>
    </w:p>
    <w:p w14:paraId="6FB2E820" w14:textId="77777777" w:rsidR="00A756FF" w:rsidRPr="00A756FF" w:rsidRDefault="00A756FF" w:rsidP="00A756FF">
      <w:pPr>
        <w:rPr>
          <w:rFonts w:ascii="Abadi" w:hAnsi="Abadi"/>
        </w:rPr>
      </w:pPr>
    </w:p>
    <w:p w14:paraId="3D80025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mv "$temp_file" "$LOGINS_FILE"</w:t>
      </w:r>
    </w:p>
    <w:p w14:paraId="72E7BBF8" w14:textId="77777777" w:rsidR="00A756FF" w:rsidRPr="00A756FF" w:rsidRDefault="00A756FF" w:rsidP="00A756FF">
      <w:pPr>
        <w:rPr>
          <w:rFonts w:ascii="Abadi" w:hAnsi="Abadi"/>
        </w:rPr>
      </w:pPr>
    </w:p>
    <w:p w14:paraId="3F23018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"Student deleted!"</w:t>
      </w:r>
    </w:p>
    <w:p w14:paraId="3CFF136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209925F3" w14:textId="77777777" w:rsidR="00A756FF" w:rsidRPr="00A756FF" w:rsidRDefault="00A756FF" w:rsidP="00A756FF">
      <w:pPr>
        <w:rPr>
          <w:rFonts w:ascii="Abadi" w:hAnsi="Abadi"/>
        </w:rPr>
      </w:pPr>
    </w:p>
    <w:p w14:paraId="2E519D9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assign_marks() {</w:t>
      </w:r>
    </w:p>
    <w:p w14:paraId="0C177A2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"Enter Roll No to assign marks: "</w:t>
      </w:r>
    </w:p>
    <w:p w14:paraId="7BB705C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roll_no</w:t>
      </w:r>
    </w:p>
    <w:p w14:paraId="3764D58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"Enter new marks: "</w:t>
      </w:r>
    </w:p>
    <w:p w14:paraId="3260147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marks</w:t>
      </w:r>
    </w:p>
    <w:p w14:paraId="2AFE58E6" w14:textId="77777777" w:rsidR="00A756FF" w:rsidRPr="00A756FF" w:rsidRDefault="00A756FF" w:rsidP="00A756FF">
      <w:pPr>
        <w:rPr>
          <w:rFonts w:ascii="Abadi" w:hAnsi="Abadi"/>
        </w:rPr>
      </w:pPr>
    </w:p>
    <w:p w14:paraId="7AA53B7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local input_file="$STUDENTS_FILE"</w:t>
      </w:r>
    </w:p>
    <w:p w14:paraId="2FE6D16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local output_file="temp"</w:t>
      </w:r>
    </w:p>
    <w:p w14:paraId="44FCCE83" w14:textId="77777777" w:rsidR="00A756FF" w:rsidRPr="00A756FF" w:rsidRDefault="00A756FF" w:rsidP="00A756FF">
      <w:pPr>
        <w:rPr>
          <w:rFonts w:ascii="Abadi" w:hAnsi="Abadi"/>
        </w:rPr>
      </w:pPr>
    </w:p>
    <w:p w14:paraId="318B4CD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&gt; "$output_file"  </w:t>
      </w:r>
    </w:p>
    <w:p w14:paraId="48106286" w14:textId="77777777" w:rsidR="00A756FF" w:rsidRPr="00A756FF" w:rsidRDefault="00A756FF" w:rsidP="00A756FF">
      <w:pPr>
        <w:rPr>
          <w:rFonts w:ascii="Abadi" w:hAnsi="Abadi"/>
        </w:rPr>
      </w:pPr>
    </w:p>
    <w:p w14:paraId="37A076E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IFS=',' read -r id name current_marks</w:t>
      </w:r>
    </w:p>
    <w:p w14:paraId="21FEA66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</w:t>
      </w:r>
    </w:p>
    <w:p w14:paraId="4141B9F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[[ "$id" == "$roll_no" ]]; then</w:t>
      </w:r>
    </w:p>
    <w:p w14:paraId="11892E8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"$id,$name,$marks" &gt;&gt; "$output_file"</w:t>
      </w:r>
    </w:p>
    <w:p w14:paraId="56CB929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else</w:t>
      </w:r>
    </w:p>
    <w:p w14:paraId="5AC2991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"$id,$name,$current_marks" &gt;&gt; "$output_file"</w:t>
      </w:r>
    </w:p>
    <w:p w14:paraId="767908E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1C58AE6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"$input_file"</w:t>
      </w:r>
    </w:p>
    <w:p w14:paraId="1126E5A8" w14:textId="77777777" w:rsidR="00A756FF" w:rsidRPr="00A756FF" w:rsidRDefault="00A756FF" w:rsidP="00A756FF">
      <w:pPr>
        <w:rPr>
          <w:rFonts w:ascii="Abadi" w:hAnsi="Abadi"/>
        </w:rPr>
      </w:pPr>
    </w:p>
    <w:p w14:paraId="1C4521C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mv "$output_file" "$input_file"</w:t>
      </w:r>
    </w:p>
    <w:p w14:paraId="232D3DD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"Marks updated."</w:t>
      </w:r>
    </w:p>
    <w:p w14:paraId="19AA083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2B0A1F24" w14:textId="77777777" w:rsidR="00A756FF" w:rsidRPr="00A756FF" w:rsidRDefault="00A756FF" w:rsidP="00A756FF">
      <w:pPr>
        <w:rPr>
          <w:rFonts w:ascii="Abadi" w:hAnsi="Abadi"/>
        </w:rPr>
      </w:pPr>
    </w:p>
    <w:p w14:paraId="3E5976E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calculate_cgpa() {</w:t>
      </w:r>
    </w:p>
    <w:p w14:paraId="0933590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local output_file="temp"</w:t>
      </w:r>
    </w:p>
    <w:p w14:paraId="11EC3F7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local input_file="$STUDENTS_FILE"</w:t>
      </w:r>
    </w:p>
    <w:p w14:paraId="2F4B4F6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&gt; "$output_file"  # Empty or create temp file</w:t>
      </w:r>
    </w:p>
    <w:p w14:paraId="7731414F" w14:textId="77777777" w:rsidR="00A756FF" w:rsidRPr="00A756FF" w:rsidRDefault="00A756FF" w:rsidP="00A756FF">
      <w:pPr>
        <w:rPr>
          <w:rFonts w:ascii="Abadi" w:hAnsi="Abadi"/>
        </w:rPr>
      </w:pPr>
    </w:p>
    <w:p w14:paraId="37A3645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IFS=',' read -r r_no name marks grade gpa</w:t>
      </w:r>
    </w:p>
    <w:p w14:paraId="124C519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</w:t>
      </w:r>
    </w:p>
    <w:p w14:paraId="14E1EED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gpa=0.0</w:t>
      </w:r>
    </w:p>
    <w:p w14:paraId="3A9536D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(( marks &gt;= 85 )); then</w:t>
      </w:r>
    </w:p>
    <w:p w14:paraId="096532B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gpa=4.0</w:t>
      </w:r>
    </w:p>
    <w:p w14:paraId="0A5860B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80 )); then</w:t>
      </w:r>
    </w:p>
    <w:p w14:paraId="7B822C9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gpa=3.7</w:t>
      </w:r>
    </w:p>
    <w:p w14:paraId="4BF5388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75 )); then</w:t>
      </w:r>
    </w:p>
    <w:p w14:paraId="198587C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gpa=3.3</w:t>
      </w:r>
    </w:p>
    <w:p w14:paraId="32B5B74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70 )); then</w:t>
      </w:r>
    </w:p>
    <w:p w14:paraId="0043FEA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gpa=3.0</w:t>
      </w:r>
    </w:p>
    <w:p w14:paraId="4B8DDFF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65 )); then</w:t>
      </w:r>
    </w:p>
    <w:p w14:paraId="1CD57AD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gpa=2.7</w:t>
      </w:r>
    </w:p>
    <w:p w14:paraId="44D590B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    elif (( marks &gt;= 60 )); then</w:t>
      </w:r>
    </w:p>
    <w:p w14:paraId="501DD92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gpa=2.3</w:t>
      </w:r>
    </w:p>
    <w:p w14:paraId="2420A61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55 )); then</w:t>
      </w:r>
    </w:p>
    <w:p w14:paraId="139113B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gpa=2.0</w:t>
      </w:r>
    </w:p>
    <w:p w14:paraId="3FAEB01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50 )); then</w:t>
      </w:r>
    </w:p>
    <w:p w14:paraId="2BA572C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gpa=1.7</w:t>
      </w:r>
    </w:p>
    <w:p w14:paraId="0531777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(( marks &gt;= 45 )); then</w:t>
      </w:r>
    </w:p>
    <w:p w14:paraId="55C0E00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gpa=1.0</w:t>
      </w:r>
    </w:p>
    <w:p w14:paraId="635F578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else</w:t>
      </w:r>
    </w:p>
    <w:p w14:paraId="5BAE31A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gpa=0.0</w:t>
      </w:r>
    </w:p>
    <w:p w14:paraId="44B3E2C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440FE9F3" w14:textId="77777777" w:rsidR="00A756FF" w:rsidRPr="00A756FF" w:rsidRDefault="00A756FF" w:rsidP="00A756FF">
      <w:pPr>
        <w:rPr>
          <w:rFonts w:ascii="Abadi" w:hAnsi="Abadi"/>
        </w:rPr>
      </w:pPr>
    </w:p>
    <w:p w14:paraId="318EDA3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"$r_no,$name,$marks,$grade,$gpa" &gt;&gt; "$output_file"</w:t>
      </w:r>
    </w:p>
    <w:p w14:paraId="5055EF4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"$input_file"</w:t>
      </w:r>
    </w:p>
    <w:p w14:paraId="0BCA6B31" w14:textId="77777777" w:rsidR="00A756FF" w:rsidRPr="00A756FF" w:rsidRDefault="00A756FF" w:rsidP="00A756FF">
      <w:pPr>
        <w:rPr>
          <w:rFonts w:ascii="Abadi" w:hAnsi="Abadi"/>
        </w:rPr>
      </w:pPr>
    </w:p>
    <w:p w14:paraId="6F7EE0D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mv "$output_file" "$input_file"</w:t>
      </w:r>
    </w:p>
    <w:p w14:paraId="718447C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"CGPA calculated."</w:t>
      </w:r>
    </w:p>
    <w:p w14:paraId="7AC1CB6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77A4CD83" w14:textId="77777777" w:rsidR="00A756FF" w:rsidRPr="00A756FF" w:rsidRDefault="00A756FF" w:rsidP="00A756FF">
      <w:pPr>
        <w:rPr>
          <w:rFonts w:ascii="Abadi" w:hAnsi="Abadi"/>
        </w:rPr>
      </w:pPr>
    </w:p>
    <w:p w14:paraId="086D031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calculate_grades() {</w:t>
      </w:r>
    </w:p>
    <w:p w14:paraId="591D585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temp_file=$(mktemp)</w:t>
      </w:r>
    </w:p>
    <w:p w14:paraId="55D39FA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roll_no name marks grade; do</w:t>
      </w:r>
    </w:p>
    <w:p w14:paraId="32A1C36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-z "$marks" ]; then</w:t>
      </w:r>
    </w:p>
    <w:p w14:paraId="02D1530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grade="N/A"</w:t>
      </w:r>
    </w:p>
    <w:p w14:paraId="336B17D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85 ]; then</w:t>
      </w:r>
    </w:p>
    <w:p w14:paraId="2E7FA82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grade="A"</w:t>
      </w:r>
    </w:p>
    <w:p w14:paraId="7263688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80 ]; then</w:t>
      </w:r>
    </w:p>
    <w:p w14:paraId="6AAD633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grade="A-"</w:t>
      </w:r>
    </w:p>
    <w:p w14:paraId="18C36DE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75 ]; then</w:t>
      </w:r>
    </w:p>
    <w:p w14:paraId="1C5AF5C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grade="B+"</w:t>
      </w:r>
    </w:p>
    <w:p w14:paraId="6892BC9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70 ]; then</w:t>
      </w:r>
    </w:p>
    <w:p w14:paraId="605AA22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grade="B"</w:t>
      </w:r>
    </w:p>
    <w:p w14:paraId="100BD18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65 ]; then</w:t>
      </w:r>
    </w:p>
    <w:p w14:paraId="3072826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grade="B-"</w:t>
      </w:r>
    </w:p>
    <w:p w14:paraId="3400CEF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60 ]; then</w:t>
      </w:r>
    </w:p>
    <w:p w14:paraId="1E1143C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grade="C+"</w:t>
      </w:r>
    </w:p>
    <w:p w14:paraId="176320C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55 ]; then</w:t>
      </w:r>
    </w:p>
    <w:p w14:paraId="50EC940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grade="C"</w:t>
      </w:r>
    </w:p>
    <w:p w14:paraId="1EF7E3C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50 ]; then</w:t>
      </w:r>
    </w:p>
    <w:p w14:paraId="26EA203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grade="C-"</w:t>
      </w:r>
    </w:p>
    <w:p w14:paraId="7EE2861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elif [ "$marks" -ge 45 ]; then</w:t>
      </w:r>
    </w:p>
    <w:p w14:paraId="533E1AD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grade="D+"</w:t>
      </w:r>
    </w:p>
    <w:p w14:paraId="1098438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else</w:t>
      </w:r>
    </w:p>
    <w:p w14:paraId="3C629BC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grade="F"</w:t>
      </w:r>
    </w:p>
    <w:p w14:paraId="2E0015E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545570F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"$roll_no,$name,$marks,$grade" &gt;&gt; "$temp_file"</w:t>
      </w:r>
    </w:p>
    <w:p w14:paraId="6CDAE3E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24671082" w14:textId="77777777" w:rsidR="00A756FF" w:rsidRPr="00A756FF" w:rsidRDefault="00A756FF" w:rsidP="00A756FF">
      <w:pPr>
        <w:rPr>
          <w:rFonts w:ascii="Abadi" w:hAnsi="Abadi"/>
        </w:rPr>
      </w:pPr>
    </w:p>
    <w:p w14:paraId="20F1063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mv "$temp_file" "$STUDENTS_FILE"</w:t>
      </w:r>
    </w:p>
    <w:p w14:paraId="5987842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"Grades calculated!"</w:t>
      </w:r>
    </w:p>
    <w:p w14:paraId="3EE4C94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calculate_cgpa </w:t>
      </w:r>
    </w:p>
    <w:p w14:paraId="6A0A296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22E2CC8D" w14:textId="77777777" w:rsidR="00A756FF" w:rsidRPr="00A756FF" w:rsidRDefault="00A756FF" w:rsidP="00A756FF">
      <w:pPr>
        <w:rPr>
          <w:rFonts w:ascii="Abadi" w:hAnsi="Abadi"/>
        </w:rPr>
      </w:pPr>
    </w:p>
    <w:p w14:paraId="71CE144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sort_by_cgpa() {</w:t>
      </w:r>
    </w:p>
    <w:p w14:paraId="09ED374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-e "\n--- Students Sorted by CGPA (Highest First) ---"</w:t>
      </w:r>
    </w:p>
    <w:p w14:paraId="6C6E2A8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"RollNo | Name   | Marks | Grade | GPA"</w:t>
      </w:r>
    </w:p>
    <w:p w14:paraId="5963774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"-------------------------------------"</w:t>
      </w:r>
    </w:p>
    <w:p w14:paraId="57E3DBF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Sort numerically by GPA (5th field) in reverse order</w:t>
      </w:r>
    </w:p>
    <w:p w14:paraId="5B7BB37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sort -t',' -k5,5 -nr "$STUDENTS_FILE" | while IFS=',' read -r roll_no name marks grade gpa</w:t>
      </w:r>
    </w:p>
    <w:p w14:paraId="33A15A7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</w:t>
      </w:r>
    </w:p>
    <w:p w14:paraId="5018467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printf "%-7s| %-6s | %-5s | %-5s | %-4s\n" "$roll_no" "$name" "$marks" "$grade" "$gpa"</w:t>
      </w:r>
    </w:p>
    <w:p w14:paraId="4E544F1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</w:t>
      </w:r>
    </w:p>
    <w:p w14:paraId="136C36D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397FF8F8" w14:textId="77777777" w:rsidR="00A756FF" w:rsidRPr="00A756FF" w:rsidRDefault="00A756FF" w:rsidP="00A756FF">
      <w:pPr>
        <w:rPr>
          <w:rFonts w:ascii="Abadi" w:hAnsi="Abadi"/>
        </w:rPr>
      </w:pPr>
    </w:p>
    <w:p w14:paraId="7D7F246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show_passing_students() {</w:t>
      </w:r>
    </w:p>
    <w:p w14:paraId="11A442E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"Good Students Who Passed:"</w:t>
      </w:r>
    </w:p>
    <w:p w14:paraId="65A6AC3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"-----------------------"</w:t>
      </w:r>
    </w:p>
    <w:p w14:paraId="462AC60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</w:t>
      </w:r>
    </w:p>
    <w:p w14:paraId="71FCC06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Read the file line by line</w:t>
      </w:r>
    </w:p>
    <w:p w14:paraId="086E2DE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IFS=',' read -r roll name marks grade gpa</w:t>
      </w:r>
    </w:p>
    <w:p w14:paraId="05E39B6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</w:t>
      </w:r>
    </w:p>
    <w:p w14:paraId="07CDD03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# Check if grade exists and isn't F</w:t>
      </w:r>
    </w:p>
    <w:p w14:paraId="7DBA2D0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"$grade" != "F" ] &amp;&amp; [ -n "$grade" ]; then</w:t>
      </w:r>
    </w:p>
    <w:p w14:paraId="6A5ECF0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"$roll | $name | $marks | $grade | $gpa"</w:t>
      </w:r>
    </w:p>
    <w:p w14:paraId="5238CC5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68049B3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13C39D3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</w:t>
      </w:r>
    </w:p>
    <w:p w14:paraId="52733A1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"-----------------------"</w:t>
      </w:r>
    </w:p>
    <w:p w14:paraId="29879E6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52D3C0E9" w14:textId="77777777" w:rsidR="00A756FF" w:rsidRPr="00A756FF" w:rsidRDefault="00A756FF" w:rsidP="00A756FF">
      <w:pPr>
        <w:rPr>
          <w:rFonts w:ascii="Abadi" w:hAnsi="Abadi"/>
        </w:rPr>
      </w:pPr>
    </w:p>
    <w:p w14:paraId="209C840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show_failing_students() {</w:t>
      </w:r>
    </w:p>
    <w:p w14:paraId="2F821B7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"Bad Students Who Failed:"</w:t>
      </w:r>
    </w:p>
    <w:p w14:paraId="2D65A2E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"----------------------"</w:t>
      </w:r>
    </w:p>
    <w:p w14:paraId="2F26D0C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</w:t>
      </w:r>
    </w:p>
    <w:p w14:paraId="7F254FB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Read the file line by line</w:t>
      </w:r>
    </w:p>
    <w:p w14:paraId="55701A5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IFS=',' read -r roll name marks grade gpa</w:t>
      </w:r>
    </w:p>
    <w:p w14:paraId="48B0376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</w:t>
      </w:r>
    </w:p>
    <w:p w14:paraId="2B4B420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# Check if grade is F</w:t>
      </w:r>
    </w:p>
    <w:p w14:paraId="013153A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"$grade" = "F" ]; then</w:t>
      </w:r>
    </w:p>
    <w:p w14:paraId="5C61DA5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"$roll | $name | $marks | $grade | $gpa"</w:t>
      </w:r>
    </w:p>
    <w:p w14:paraId="31033FA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64AE10D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04C89E7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 xml:space="preserve">    </w:t>
      </w:r>
    </w:p>
    <w:p w14:paraId="1F72E71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"----------------------"</w:t>
      </w:r>
    </w:p>
    <w:p w14:paraId="1618EE6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557E6EA2" w14:textId="77777777" w:rsidR="00A756FF" w:rsidRPr="00A756FF" w:rsidRDefault="00A756FF" w:rsidP="00A756FF">
      <w:pPr>
        <w:rPr>
          <w:rFonts w:ascii="Abadi" w:hAnsi="Abadi"/>
        </w:rPr>
      </w:pPr>
    </w:p>
    <w:p w14:paraId="6E6723C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view_students() {</w:t>
      </w:r>
    </w:p>
    <w:p w14:paraId="05D55F5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-e "\n--- Student List ---"</w:t>
      </w:r>
    </w:p>
    <w:p w14:paraId="65B76DC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"Roll No | Name       | Marks | Grade | GPA"</w:t>
      </w:r>
    </w:p>
    <w:p w14:paraId="48FBA86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"------------------------------------------"</w:t>
      </w:r>
    </w:p>
    <w:p w14:paraId="7978AFA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roll_no name marks grade gpa; do</w:t>
      </w:r>
    </w:p>
    <w:p w14:paraId="25F7FFB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# If GPA doesn't exist, show "N/A"</w:t>
      </w:r>
    </w:p>
    <w:p w14:paraId="3619421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[ -z "$gpa" ] &amp;&amp; gpa="N/A"</w:t>
      </w:r>
    </w:p>
    <w:p w14:paraId="0208E11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printf "%-8s| %-10s | %-5s | %-5s | %-4s\n" "$roll_no" "$name" "$marks" "$grade" "$gpa"</w:t>
      </w:r>
    </w:p>
    <w:p w14:paraId="29B10C4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083195A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7146200C" w14:textId="77777777" w:rsidR="00A756FF" w:rsidRPr="00A756FF" w:rsidRDefault="00A756FF" w:rsidP="00A756FF">
      <w:pPr>
        <w:rPr>
          <w:rFonts w:ascii="Abadi" w:hAnsi="Abadi"/>
        </w:rPr>
      </w:pPr>
    </w:p>
    <w:p w14:paraId="2A484F0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====================== STUDENT FUNCTIONS ======================</w:t>
      </w:r>
    </w:p>
    <w:p w14:paraId="330D1504" w14:textId="77777777" w:rsidR="00A756FF" w:rsidRPr="00A756FF" w:rsidRDefault="00A756FF" w:rsidP="00A756FF">
      <w:pPr>
        <w:rPr>
          <w:rFonts w:ascii="Abadi" w:hAnsi="Abadi"/>
        </w:rPr>
      </w:pPr>
    </w:p>
    <w:p w14:paraId="17EC00E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student_login() {</w:t>
      </w:r>
    </w:p>
    <w:p w14:paraId="53EAD46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"Student Username (Roll No): "</w:t>
      </w:r>
    </w:p>
    <w:p w14:paraId="72E3B91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username</w:t>
      </w:r>
    </w:p>
    <w:p w14:paraId="2540148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"Password: "</w:t>
      </w:r>
    </w:p>
    <w:p w14:paraId="2661286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-s password</w:t>
      </w:r>
    </w:p>
    <w:p w14:paraId="7859018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</w:t>
      </w:r>
    </w:p>
    <w:p w14:paraId="099CF576" w14:textId="77777777" w:rsidR="00A756FF" w:rsidRPr="00A756FF" w:rsidRDefault="00A756FF" w:rsidP="00A756FF">
      <w:pPr>
        <w:rPr>
          <w:rFonts w:ascii="Abadi" w:hAnsi="Abadi"/>
        </w:rPr>
      </w:pPr>
    </w:p>
    <w:p w14:paraId="658159C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found=0</w:t>
      </w:r>
    </w:p>
    <w:p w14:paraId="2E5D093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user pass r_no; do</w:t>
      </w:r>
    </w:p>
    <w:p w14:paraId="423692F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"$user" = "$username" ] &amp;&amp; [ "$pass" = "$password" ]; then</w:t>
      </w:r>
    </w:p>
    <w:p w14:paraId="42B0D25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found=1</w:t>
      </w:r>
    </w:p>
    <w:p w14:paraId="1483225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break</w:t>
      </w:r>
    </w:p>
    <w:p w14:paraId="05C8197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6885281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"$LOGINS_FILE"</w:t>
      </w:r>
    </w:p>
    <w:p w14:paraId="575F0577" w14:textId="77777777" w:rsidR="00A756FF" w:rsidRPr="00A756FF" w:rsidRDefault="00A756FF" w:rsidP="00A756FF">
      <w:pPr>
        <w:rPr>
          <w:rFonts w:ascii="Abadi" w:hAnsi="Abadi"/>
        </w:rPr>
      </w:pPr>
    </w:p>
    <w:p w14:paraId="736198A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if [ $found -eq 1 ]; then</w:t>
      </w:r>
    </w:p>
    <w:p w14:paraId="0229D9C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student_menu "$r_no"</w:t>
      </w:r>
    </w:p>
    <w:p w14:paraId="1A95114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else</w:t>
      </w:r>
    </w:p>
    <w:p w14:paraId="63C54E3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"Invalid login!"</w:t>
      </w:r>
    </w:p>
    <w:p w14:paraId="2355F73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fi</w:t>
      </w:r>
    </w:p>
    <w:p w14:paraId="33F98FA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080A07D7" w14:textId="77777777" w:rsidR="00A756FF" w:rsidRPr="00A756FF" w:rsidRDefault="00A756FF" w:rsidP="00A756FF">
      <w:pPr>
        <w:rPr>
          <w:rFonts w:ascii="Abadi" w:hAnsi="Abadi"/>
        </w:rPr>
      </w:pPr>
    </w:p>
    <w:p w14:paraId="03DB7FB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view_grades() {</w:t>
      </w:r>
    </w:p>
    <w:p w14:paraId="16BFB40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roll_no=$1</w:t>
      </w:r>
    </w:p>
    <w:p w14:paraId="536A1F8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IFS=, read -r r_no name marks grade; do</w:t>
      </w:r>
    </w:p>
    <w:p w14:paraId="29482D4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if [ "$r_no" = "$roll_no" ]; then</w:t>
      </w:r>
    </w:p>
    <w:p w14:paraId="50FCB45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-e "\n--- Your Grades ---"</w:t>
      </w:r>
    </w:p>
    <w:p w14:paraId="09A00B8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"Name: $name"</w:t>
      </w:r>
    </w:p>
    <w:p w14:paraId="5BE73FA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        echo "Marks: $marks"</w:t>
      </w:r>
    </w:p>
    <w:p w14:paraId="51814B3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echo "Grade: $grade"</w:t>
      </w:r>
    </w:p>
    <w:p w14:paraId="6830937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return</w:t>
      </w:r>
    </w:p>
    <w:p w14:paraId="2A96256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fi</w:t>
      </w:r>
    </w:p>
    <w:p w14:paraId="5D26C7B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 &lt; "$STUDENTS_FILE"</w:t>
      </w:r>
    </w:p>
    <w:p w14:paraId="33C7F69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"Record not found!"</w:t>
      </w:r>
    </w:p>
    <w:p w14:paraId="194BF38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11CA080A" w14:textId="77777777" w:rsidR="00A756FF" w:rsidRPr="00A756FF" w:rsidRDefault="00A756FF" w:rsidP="00A756FF">
      <w:pPr>
        <w:rPr>
          <w:rFonts w:ascii="Abadi" w:hAnsi="Abadi"/>
        </w:rPr>
      </w:pPr>
    </w:p>
    <w:p w14:paraId="0EA32F7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====================== MENUS ======================</w:t>
      </w:r>
    </w:p>
    <w:p w14:paraId="2561AFAB" w14:textId="77777777" w:rsidR="00A756FF" w:rsidRPr="00A756FF" w:rsidRDefault="00A756FF" w:rsidP="00A756FF">
      <w:pPr>
        <w:rPr>
          <w:rFonts w:ascii="Abadi" w:hAnsi="Abadi"/>
        </w:rPr>
      </w:pPr>
    </w:p>
    <w:p w14:paraId="2F9D041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teacher_menu() {</w:t>
      </w:r>
    </w:p>
    <w:p w14:paraId="35B3DA4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while true; do</w:t>
      </w:r>
    </w:p>
    <w:p w14:paraId="4FCA88E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-e "\n--- Teacher Menu ---"</w:t>
      </w:r>
    </w:p>
    <w:p w14:paraId="27F3B47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"1. Add new student"</w:t>
      </w:r>
    </w:p>
    <w:p w14:paraId="4B5F97F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"2. Remove student"</w:t>
      </w:r>
    </w:p>
    <w:p w14:paraId="2D56C5C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"3. Calculate grades"</w:t>
      </w:r>
    </w:p>
    <w:p w14:paraId="74EE9A0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"4. Show all students"</w:t>
      </w:r>
    </w:p>
    <w:p w14:paraId="009872A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"5. Give marks to student"</w:t>
      </w:r>
    </w:p>
    <w:p w14:paraId="73738F2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"6. Calculate GPA"</w:t>
      </w:r>
    </w:p>
    <w:p w14:paraId="3347387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"7. Show passing students"</w:t>
      </w:r>
    </w:p>
    <w:p w14:paraId="4E4CF65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 xml:space="preserve">    echo "8. Show failing students" </w:t>
      </w:r>
    </w:p>
    <w:p w14:paraId="7992E5F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"9. Sort by GPA"</w:t>
      </w:r>
    </w:p>
    <w:p w14:paraId="138CC1F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"10. Exit"</w:t>
      </w:r>
    </w:p>
    <w:p w14:paraId="19FB0CF6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echo -n "What do you want to do? (1-10): "</w:t>
      </w:r>
    </w:p>
    <w:p w14:paraId="4F2CEB1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read choice</w:t>
      </w:r>
    </w:p>
    <w:p w14:paraId="0944CF1E" w14:textId="77777777" w:rsidR="00A756FF" w:rsidRPr="00A756FF" w:rsidRDefault="00A756FF" w:rsidP="00A756FF">
      <w:pPr>
        <w:rPr>
          <w:rFonts w:ascii="Abadi" w:hAnsi="Abadi"/>
        </w:rPr>
      </w:pPr>
    </w:p>
    <w:p w14:paraId="2FCA76F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case $choice in</w:t>
      </w:r>
    </w:p>
    <w:p w14:paraId="0543672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1) add_student ;;</w:t>
      </w:r>
    </w:p>
    <w:p w14:paraId="05D9398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2) delete_student ;;</w:t>
      </w:r>
    </w:p>
    <w:p w14:paraId="7981D61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3) calculate_grades ;;</w:t>
      </w:r>
    </w:p>
    <w:p w14:paraId="050065C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4) view_students ;;</w:t>
      </w:r>
    </w:p>
    <w:p w14:paraId="7B4DBA0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5) assign_marks ;;</w:t>
      </w:r>
    </w:p>
    <w:p w14:paraId="6FE712A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6) calculate_cgpa ;;</w:t>
      </w:r>
    </w:p>
    <w:p w14:paraId="0EC3AF2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7) show_passing_students ;;</w:t>
      </w:r>
    </w:p>
    <w:p w14:paraId="0422D88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8) show_failing_students ;;</w:t>
      </w:r>
    </w:p>
    <w:p w14:paraId="47D8EAA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9) sort_by_cgpa ;;</w:t>
      </w:r>
    </w:p>
    <w:p w14:paraId="67AF43C3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10) break ;;</w:t>
      </w:r>
    </w:p>
    <w:p w14:paraId="49C77F0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*) echo "Oops! Try again with number 1-10" ;;</w:t>
      </w:r>
    </w:p>
    <w:p w14:paraId="0561450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esac</w:t>
      </w:r>
    </w:p>
    <w:p w14:paraId="7FA1DF5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done</w:t>
      </w:r>
    </w:p>
    <w:p w14:paraId="000185C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55765BFD" w14:textId="77777777" w:rsidR="00A756FF" w:rsidRPr="00A756FF" w:rsidRDefault="00A756FF" w:rsidP="00A756FF">
      <w:pPr>
        <w:rPr>
          <w:rFonts w:ascii="Abadi" w:hAnsi="Abadi"/>
        </w:rPr>
      </w:pPr>
    </w:p>
    <w:p w14:paraId="38B3EF4D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student_menu() {</w:t>
      </w:r>
    </w:p>
    <w:p w14:paraId="69F01E0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roll_no=$1</w:t>
      </w:r>
    </w:p>
    <w:p w14:paraId="3BBC260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true; do</w:t>
      </w:r>
    </w:p>
    <w:p w14:paraId="3C0C3C6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-e "\n--- Student Menu ---"</w:t>
      </w:r>
    </w:p>
    <w:p w14:paraId="3C751A8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"1. View Grades"</w:t>
      </w:r>
    </w:p>
    <w:p w14:paraId="7388475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t>        echo "2. Logout"</w:t>
      </w:r>
    </w:p>
    <w:p w14:paraId="4E26F18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-n "Choose an option: "</w:t>
      </w:r>
    </w:p>
    <w:p w14:paraId="470CEF82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read choice</w:t>
      </w:r>
    </w:p>
    <w:p w14:paraId="564D26CA" w14:textId="77777777" w:rsidR="00A756FF" w:rsidRPr="00A756FF" w:rsidRDefault="00A756FF" w:rsidP="00A756FF">
      <w:pPr>
        <w:rPr>
          <w:rFonts w:ascii="Abadi" w:hAnsi="Abadi"/>
        </w:rPr>
      </w:pPr>
    </w:p>
    <w:p w14:paraId="68D6080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case $choice in</w:t>
      </w:r>
    </w:p>
    <w:p w14:paraId="75FF8714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1) view_grades "$roll_no" ;;</w:t>
      </w:r>
    </w:p>
    <w:p w14:paraId="66EDF87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2) break ;;</w:t>
      </w:r>
    </w:p>
    <w:p w14:paraId="52628E61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*) echo "Invalid option!" ;;</w:t>
      </w:r>
    </w:p>
    <w:p w14:paraId="29FCF73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esac</w:t>
      </w:r>
    </w:p>
    <w:p w14:paraId="68A4692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</w:t>
      </w:r>
    </w:p>
    <w:p w14:paraId="06638A5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33BDE3EC" w14:textId="77777777" w:rsidR="00A756FF" w:rsidRPr="00A756FF" w:rsidRDefault="00A756FF" w:rsidP="00A756FF">
      <w:pPr>
        <w:rPr>
          <w:rFonts w:ascii="Abadi" w:hAnsi="Abadi"/>
        </w:rPr>
      </w:pPr>
    </w:p>
    <w:p w14:paraId="16DDABC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main_menu() {</w:t>
      </w:r>
    </w:p>
    <w:p w14:paraId="5114B3D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# Create default teacher if file is empty</w:t>
      </w:r>
    </w:p>
    <w:p w14:paraId="2244D75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if [ ! -s "$TEACHERS_FILE" ]; then</w:t>
      </w:r>
    </w:p>
    <w:p w14:paraId="4605E4F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"admin,admin123" &gt; "$TEACHERS_FILE"</w:t>
      </w:r>
    </w:p>
    <w:p w14:paraId="6B2DD90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fi</w:t>
      </w:r>
    </w:p>
    <w:p w14:paraId="58ECDB8E" w14:textId="77777777" w:rsidR="00A756FF" w:rsidRPr="00A756FF" w:rsidRDefault="00A756FF" w:rsidP="00A756FF">
      <w:pPr>
        <w:rPr>
          <w:rFonts w:ascii="Abadi" w:hAnsi="Abadi"/>
        </w:rPr>
      </w:pPr>
    </w:p>
    <w:p w14:paraId="11AFBEF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while true; do</w:t>
      </w:r>
    </w:p>
    <w:p w14:paraId="1E3DBE2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-e "\n--- Student Management System ---"</w:t>
      </w:r>
    </w:p>
    <w:p w14:paraId="41B5CA3F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"1. Teacher Login"</w:t>
      </w:r>
    </w:p>
    <w:p w14:paraId="761C9D1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"2. Student Login"</w:t>
      </w:r>
    </w:p>
    <w:p w14:paraId="42C2684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"3. Exit"</w:t>
      </w:r>
    </w:p>
    <w:p w14:paraId="372709D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echo -n "Choose an option: "</w:t>
      </w:r>
    </w:p>
    <w:p w14:paraId="6FB150B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read choice</w:t>
      </w:r>
    </w:p>
    <w:p w14:paraId="0072BE53" w14:textId="77777777" w:rsidR="00A756FF" w:rsidRPr="00A756FF" w:rsidRDefault="00A756FF" w:rsidP="00A756FF">
      <w:pPr>
        <w:rPr>
          <w:rFonts w:ascii="Abadi" w:hAnsi="Abadi"/>
        </w:rPr>
      </w:pPr>
    </w:p>
    <w:p w14:paraId="4CFC2608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case $choice in</w:t>
      </w:r>
    </w:p>
    <w:p w14:paraId="004BDD6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1) teacher_login ;;</w:t>
      </w:r>
    </w:p>
    <w:p w14:paraId="797849FE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2) student_login ;;</w:t>
      </w:r>
    </w:p>
    <w:p w14:paraId="16BB963B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3) exit 0 ;;</w:t>
      </w:r>
    </w:p>
    <w:p w14:paraId="357F0829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    *) echo "Invalid option!" ;;</w:t>
      </w:r>
    </w:p>
    <w:p w14:paraId="6568E59C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    esac</w:t>
      </w:r>
    </w:p>
    <w:p w14:paraId="043D6DEA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    done</w:t>
      </w:r>
    </w:p>
    <w:p w14:paraId="43AE4E20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}</w:t>
      </w:r>
    </w:p>
    <w:p w14:paraId="10F7EA3C" w14:textId="77777777" w:rsidR="00A756FF" w:rsidRPr="00A756FF" w:rsidRDefault="00A756FF" w:rsidP="00A756FF">
      <w:pPr>
        <w:rPr>
          <w:rFonts w:ascii="Abadi" w:hAnsi="Abadi"/>
        </w:rPr>
      </w:pPr>
    </w:p>
    <w:p w14:paraId="11E1B3A7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# Start the program</w:t>
      </w:r>
    </w:p>
    <w:p w14:paraId="1AB5B575" w14:textId="77777777" w:rsidR="00A756FF" w:rsidRPr="00A756FF" w:rsidRDefault="00A756FF" w:rsidP="00A756FF">
      <w:pPr>
        <w:rPr>
          <w:rFonts w:ascii="Abadi" w:hAnsi="Abadi"/>
        </w:rPr>
      </w:pPr>
      <w:r w:rsidRPr="00A756FF">
        <w:rPr>
          <w:rFonts w:ascii="Abadi" w:hAnsi="Abadi"/>
        </w:rPr>
        <w:t>main_menu</w:t>
      </w:r>
    </w:p>
    <w:p w14:paraId="3A974BB4" w14:textId="77777777" w:rsidR="00BC6792" w:rsidRDefault="00BC6792" w:rsidP="00C213D9">
      <w:pPr>
        <w:rPr>
          <w:rFonts w:ascii="Abadi" w:hAnsi="Abadi"/>
        </w:rPr>
      </w:pPr>
    </w:p>
    <w:p w14:paraId="09981827" w14:textId="77777777" w:rsidR="00BC6792" w:rsidRDefault="00BC6792" w:rsidP="00C213D9">
      <w:pPr>
        <w:rPr>
          <w:rFonts w:ascii="Abadi" w:hAnsi="Abadi"/>
        </w:rPr>
      </w:pPr>
    </w:p>
    <w:p w14:paraId="6CAC76D8" w14:textId="77777777" w:rsidR="00BC6792" w:rsidRDefault="00BC6792" w:rsidP="00C213D9">
      <w:pPr>
        <w:rPr>
          <w:rFonts w:ascii="Abadi" w:hAnsi="Abadi"/>
        </w:rPr>
      </w:pPr>
    </w:p>
    <w:p w14:paraId="022804DB" w14:textId="77777777" w:rsidR="00BC6792" w:rsidRDefault="00BC6792" w:rsidP="00C213D9">
      <w:pPr>
        <w:rPr>
          <w:rFonts w:ascii="Abadi" w:hAnsi="Abadi"/>
        </w:rPr>
      </w:pPr>
      <w:r>
        <w:rPr>
          <w:rFonts w:ascii="Abadi" w:hAnsi="Abadi"/>
        </w:rPr>
        <w:t>Outputs:</w:t>
      </w:r>
    </w:p>
    <w:p w14:paraId="56D99F19" w14:textId="77777777" w:rsidR="00A756FF" w:rsidRDefault="00A756FF" w:rsidP="00C213D9">
      <w:pPr>
        <w:rPr>
          <w:rFonts w:ascii="Abadi" w:hAnsi="Abadi"/>
        </w:rPr>
      </w:pPr>
    </w:p>
    <w:p w14:paraId="64726E1C" w14:textId="4870B713" w:rsidR="00A756FF" w:rsidRDefault="00A756FF" w:rsidP="00C213D9">
      <w:pPr>
        <w:rPr>
          <w:rFonts w:ascii="Abadi" w:hAnsi="Abadi"/>
        </w:rPr>
      </w:pPr>
      <w:r>
        <w:rPr>
          <w:rFonts w:ascii="Abadi" w:hAnsi="Abadi"/>
        </w:rPr>
        <w:br/>
      </w:r>
    </w:p>
    <w:p w14:paraId="73FF8817" w14:textId="77777777" w:rsidR="00BC6792" w:rsidRDefault="00BC6792" w:rsidP="00C213D9">
      <w:pPr>
        <w:rPr>
          <w:rFonts w:ascii="Abadi" w:hAnsi="Abadi"/>
        </w:rPr>
      </w:pPr>
    </w:p>
    <w:p w14:paraId="2C2EDAFF" w14:textId="10D83C9B" w:rsidR="00BC6792" w:rsidRDefault="003F5B1E" w:rsidP="00C213D9">
      <w:pPr>
        <w:rPr>
          <w:rFonts w:ascii="Abadi" w:hAnsi="Abadi"/>
        </w:rPr>
      </w:pPr>
      <w:r>
        <w:rPr>
          <w:rFonts w:ascii="Abadi" w:hAnsi="Abadi"/>
        </w:rPr>
        <w:t>1-</w:t>
      </w:r>
      <w:r w:rsidR="00BC6792">
        <w:rPr>
          <w:rFonts w:ascii="Abadi" w:hAnsi="Abadi"/>
        </w:rPr>
        <w:t>Login to teacher:</w:t>
      </w:r>
    </w:p>
    <w:p w14:paraId="7D137F66" w14:textId="4AA49FE5" w:rsidR="00BC6792" w:rsidRDefault="00A756FF" w:rsidP="00C213D9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drawing>
          <wp:inline distT="0" distB="0" distL="0" distR="0" wp14:anchorId="289702B6" wp14:editId="45F382FA">
            <wp:extent cx="3905795" cy="2181529"/>
            <wp:effectExtent l="0" t="0" r="0" b="9525"/>
            <wp:docPr id="1797631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159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29F" w14:textId="77777777" w:rsidR="00BC6792" w:rsidRDefault="00BC6792" w:rsidP="00C213D9">
      <w:pPr>
        <w:rPr>
          <w:rFonts w:ascii="Abadi" w:hAnsi="Abadi"/>
        </w:rPr>
      </w:pPr>
    </w:p>
    <w:p w14:paraId="19BC494F" w14:textId="6F481C61" w:rsidR="00BC6792" w:rsidRDefault="003F5B1E" w:rsidP="00C213D9">
      <w:pPr>
        <w:rPr>
          <w:rFonts w:ascii="Abadi" w:hAnsi="Abadi"/>
        </w:rPr>
      </w:pPr>
      <w:r>
        <w:rPr>
          <w:rFonts w:ascii="Abadi" w:hAnsi="Abadi"/>
        </w:rPr>
        <w:t>2-</w:t>
      </w:r>
      <w:r w:rsidR="00BC6792">
        <w:rPr>
          <w:rFonts w:ascii="Abadi" w:hAnsi="Abadi"/>
        </w:rPr>
        <w:t>Adding a student:</w:t>
      </w:r>
    </w:p>
    <w:p w14:paraId="49DB7D6A" w14:textId="77777777" w:rsidR="00BC6792" w:rsidRDefault="00BC6792" w:rsidP="00C213D9">
      <w:pPr>
        <w:rPr>
          <w:rFonts w:ascii="Abadi" w:hAnsi="Abadi"/>
        </w:rPr>
      </w:pPr>
    </w:p>
    <w:p w14:paraId="61437B2F" w14:textId="1F99DD96" w:rsidR="00BC6792" w:rsidRDefault="00A756FF" w:rsidP="00C213D9">
      <w:pPr>
        <w:rPr>
          <w:rFonts w:ascii="Abadi" w:hAnsi="Abadi"/>
        </w:rPr>
      </w:pPr>
      <w:r w:rsidRPr="00A756FF">
        <w:rPr>
          <w:rFonts w:ascii="Abadi" w:hAnsi="Abadi"/>
          <w:noProof/>
        </w:rPr>
        <w:drawing>
          <wp:inline distT="0" distB="0" distL="0" distR="0" wp14:anchorId="37281B20" wp14:editId="18A57C2F">
            <wp:extent cx="3048425" cy="3572374"/>
            <wp:effectExtent l="0" t="0" r="0" b="9525"/>
            <wp:docPr id="11301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27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E324" w14:textId="77777777" w:rsidR="00BC6792" w:rsidRDefault="00BC6792" w:rsidP="00C213D9">
      <w:pPr>
        <w:rPr>
          <w:rFonts w:ascii="Abadi" w:hAnsi="Abadi"/>
        </w:rPr>
      </w:pPr>
    </w:p>
    <w:p w14:paraId="52AF4B98" w14:textId="77777777" w:rsidR="00BC6792" w:rsidRDefault="00BC6792" w:rsidP="00C213D9">
      <w:pPr>
        <w:rPr>
          <w:rFonts w:ascii="Abadi" w:hAnsi="Abadi"/>
        </w:rPr>
      </w:pPr>
    </w:p>
    <w:p w14:paraId="07A79645" w14:textId="06747334" w:rsidR="00BC6792" w:rsidRDefault="003F5B1E" w:rsidP="00C213D9">
      <w:pPr>
        <w:rPr>
          <w:rFonts w:ascii="Abadi" w:hAnsi="Abadi"/>
        </w:rPr>
      </w:pPr>
      <w:r>
        <w:rPr>
          <w:rFonts w:ascii="Abadi" w:hAnsi="Abadi"/>
        </w:rPr>
        <w:t>3-</w:t>
      </w:r>
      <w:r w:rsidR="00BC6792">
        <w:rPr>
          <w:rFonts w:ascii="Abadi" w:hAnsi="Abadi"/>
        </w:rPr>
        <w:t>Calculate grades:</w:t>
      </w:r>
    </w:p>
    <w:p w14:paraId="7CDA1546" w14:textId="4D79AEB5" w:rsidR="00BC6792" w:rsidRDefault="00A756FF" w:rsidP="00C213D9">
      <w:pPr>
        <w:rPr>
          <w:rFonts w:ascii="Abadi" w:hAnsi="Abadi"/>
        </w:rPr>
      </w:pPr>
      <w:r w:rsidRPr="00A756FF">
        <w:rPr>
          <w:rFonts w:ascii="Abadi" w:hAnsi="Abadi"/>
        </w:rPr>
        <w:drawing>
          <wp:inline distT="0" distB="0" distL="0" distR="0" wp14:anchorId="50303536" wp14:editId="27D62905">
            <wp:extent cx="2724530" cy="2105319"/>
            <wp:effectExtent l="0" t="0" r="0" b="9525"/>
            <wp:docPr id="15776793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936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84F" w14:textId="77777777" w:rsidR="003F5B1E" w:rsidRDefault="003F5B1E" w:rsidP="00C213D9">
      <w:pPr>
        <w:rPr>
          <w:rFonts w:ascii="Abadi" w:hAnsi="Abadi"/>
        </w:rPr>
      </w:pPr>
    </w:p>
    <w:p w14:paraId="0F26FFFA" w14:textId="54C3CB3D" w:rsidR="003F5B1E" w:rsidRDefault="003F5B1E" w:rsidP="00C213D9">
      <w:pPr>
        <w:rPr>
          <w:rFonts w:ascii="Abadi" w:hAnsi="Abadi"/>
        </w:rPr>
      </w:pPr>
      <w:r>
        <w:rPr>
          <w:rFonts w:ascii="Abadi" w:hAnsi="Abadi"/>
        </w:rPr>
        <w:t>4-Print student list:</w:t>
      </w:r>
    </w:p>
    <w:p w14:paraId="4D676303" w14:textId="3A46BBEA" w:rsidR="003F5B1E" w:rsidRDefault="00A756FF" w:rsidP="00C213D9">
      <w:pPr>
        <w:rPr>
          <w:rFonts w:ascii="Abadi" w:hAnsi="Abadi"/>
        </w:rPr>
      </w:pPr>
      <w:r w:rsidRPr="00A756FF">
        <w:rPr>
          <w:rFonts w:ascii="Abadi" w:hAnsi="Abadi"/>
        </w:rPr>
        <w:lastRenderedPageBreak/>
        <w:drawing>
          <wp:inline distT="0" distB="0" distL="0" distR="0" wp14:anchorId="46A3C23F" wp14:editId="599281B1">
            <wp:extent cx="3448531" cy="1019317"/>
            <wp:effectExtent l="0" t="0" r="0" b="9525"/>
            <wp:docPr id="665096326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6326" name="Picture 1" descr="A black and whit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0AF" w14:textId="77777777" w:rsidR="00BC6792" w:rsidRDefault="00BC6792" w:rsidP="00C213D9">
      <w:pPr>
        <w:rPr>
          <w:rFonts w:ascii="Abadi" w:hAnsi="Abadi"/>
        </w:rPr>
      </w:pPr>
    </w:p>
    <w:p w14:paraId="6F90EC8B" w14:textId="77777777" w:rsidR="00BC6792" w:rsidRDefault="00BC6792" w:rsidP="00C213D9">
      <w:pPr>
        <w:rPr>
          <w:rFonts w:ascii="Abadi" w:hAnsi="Abadi"/>
        </w:rPr>
      </w:pPr>
    </w:p>
    <w:p w14:paraId="253A086F" w14:textId="77777777" w:rsidR="00BC6792" w:rsidRDefault="00BC6792" w:rsidP="00C213D9">
      <w:pPr>
        <w:rPr>
          <w:rFonts w:ascii="Abadi" w:hAnsi="Abadi"/>
        </w:rPr>
      </w:pPr>
    </w:p>
    <w:p w14:paraId="07EB5558" w14:textId="496AEBBA" w:rsidR="00BC6792" w:rsidRDefault="003F5B1E" w:rsidP="00C213D9">
      <w:pPr>
        <w:rPr>
          <w:rFonts w:ascii="Abadi" w:hAnsi="Abadi"/>
        </w:rPr>
      </w:pPr>
      <w:r>
        <w:rPr>
          <w:rFonts w:ascii="Abadi" w:hAnsi="Abadi"/>
        </w:rPr>
        <w:t>5-</w:t>
      </w:r>
      <w:r w:rsidR="00BC6792">
        <w:rPr>
          <w:rFonts w:ascii="Abadi" w:hAnsi="Abadi"/>
        </w:rPr>
        <w:t>Logout from teacher and login to student :</w:t>
      </w:r>
    </w:p>
    <w:p w14:paraId="2CA130DF" w14:textId="77777777" w:rsidR="00BC6792" w:rsidRDefault="00BC6792" w:rsidP="00C213D9">
      <w:pPr>
        <w:rPr>
          <w:rFonts w:ascii="Abadi" w:hAnsi="Abadi"/>
        </w:rPr>
      </w:pPr>
    </w:p>
    <w:p w14:paraId="1399C0C0" w14:textId="77777777" w:rsidR="00BC6792" w:rsidRDefault="00BC6792" w:rsidP="00C213D9">
      <w:pPr>
        <w:rPr>
          <w:rFonts w:ascii="Abadi" w:hAnsi="Abadi"/>
        </w:rPr>
      </w:pPr>
      <w:r w:rsidRPr="00BC6792">
        <w:rPr>
          <w:rFonts w:ascii="Abadi" w:hAnsi="Abadi"/>
          <w:noProof/>
        </w:rPr>
        <w:drawing>
          <wp:inline distT="0" distB="0" distL="0" distR="0" wp14:anchorId="21CFC3FE" wp14:editId="3A9EB2A7">
            <wp:extent cx="3962953" cy="2819794"/>
            <wp:effectExtent l="0" t="0" r="0" b="0"/>
            <wp:docPr id="13296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82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428" w14:textId="77777777" w:rsidR="00BC6792" w:rsidRDefault="00BC6792" w:rsidP="00C213D9">
      <w:pPr>
        <w:rPr>
          <w:rFonts w:ascii="Abadi" w:hAnsi="Abadi"/>
        </w:rPr>
      </w:pPr>
    </w:p>
    <w:p w14:paraId="6891C804" w14:textId="77777777" w:rsidR="00BC6792" w:rsidRDefault="00BC6792" w:rsidP="00C213D9">
      <w:pPr>
        <w:rPr>
          <w:rFonts w:ascii="Abadi" w:hAnsi="Abadi"/>
        </w:rPr>
      </w:pPr>
    </w:p>
    <w:p w14:paraId="373CDE13" w14:textId="6DC98613" w:rsidR="003F5B1E" w:rsidRDefault="003F5B1E" w:rsidP="00C213D9">
      <w:pPr>
        <w:rPr>
          <w:rFonts w:ascii="Abadi" w:hAnsi="Abadi"/>
        </w:rPr>
      </w:pPr>
      <w:r>
        <w:rPr>
          <w:rFonts w:ascii="Abadi" w:hAnsi="Abadi"/>
        </w:rPr>
        <w:t>6-View grades for student:</w:t>
      </w:r>
    </w:p>
    <w:p w14:paraId="31C047D0" w14:textId="77777777" w:rsidR="003F5B1E" w:rsidRDefault="003F5B1E" w:rsidP="00C213D9">
      <w:pPr>
        <w:rPr>
          <w:rFonts w:ascii="Abadi" w:hAnsi="Abadi"/>
        </w:rPr>
      </w:pPr>
    </w:p>
    <w:p w14:paraId="7A031B50" w14:textId="5E76E727" w:rsidR="003F5B1E" w:rsidRPr="00BC6792" w:rsidRDefault="00EE4387" w:rsidP="00C213D9">
      <w:pPr>
        <w:rPr>
          <w:rFonts w:ascii="Abadi" w:hAnsi="Abadi"/>
        </w:rPr>
        <w:sectPr w:rsidR="003F5B1E" w:rsidRPr="00BC6792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  <w:r w:rsidRPr="00EE4387">
        <w:rPr>
          <w:rFonts w:ascii="Abadi" w:hAnsi="Abadi"/>
        </w:rPr>
        <w:drawing>
          <wp:inline distT="0" distB="0" distL="0" distR="0" wp14:anchorId="128EA1A8" wp14:editId="04DC5F62">
            <wp:extent cx="2543530" cy="1905266"/>
            <wp:effectExtent l="0" t="0" r="9525" b="0"/>
            <wp:docPr id="20758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5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B975" w14:textId="77777777" w:rsidR="00A24793" w:rsidRPr="003A798E" w:rsidRDefault="00A24793" w:rsidP="00A24793"/>
    <w:p w14:paraId="18DF464C" w14:textId="77777777" w:rsidR="00637665" w:rsidRDefault="00637665"/>
    <w:p w14:paraId="7AAF4298" w14:textId="77777777" w:rsidR="00154224" w:rsidRDefault="00154224"/>
    <w:p w14:paraId="309AB73B" w14:textId="77777777" w:rsidR="00637665" w:rsidRDefault="00637665">
      <w:pPr>
        <w:sectPr w:rsidR="00637665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3A742F92" w14:textId="77777777" w:rsidR="00154224" w:rsidRDefault="00154224">
      <w:r w:rsidRPr="003A798E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1C9110C1" wp14:editId="043C6FA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25D0" id="Shape" o:spid="_x0000_s1026" alt="Decorative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p w14:paraId="42BB6131" w14:textId="77777777" w:rsidR="00A81248" w:rsidRPr="003A798E" w:rsidRDefault="00A81248"/>
    <w:sectPr w:rsidR="00A81248" w:rsidRPr="003A798E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78C72" w14:textId="77777777" w:rsidR="00C94EFB" w:rsidRDefault="00C94EFB" w:rsidP="001205A1">
      <w:r>
        <w:separator/>
      </w:r>
    </w:p>
  </w:endnote>
  <w:endnote w:type="continuationSeparator" w:id="0">
    <w:p w14:paraId="312CD60C" w14:textId="77777777" w:rsidR="00C94EFB" w:rsidRDefault="00C94EF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40E39" w14:textId="77777777" w:rsidR="00C94EFB" w:rsidRDefault="00C94EFB" w:rsidP="001205A1">
      <w:r>
        <w:separator/>
      </w:r>
    </w:p>
  </w:footnote>
  <w:footnote w:type="continuationSeparator" w:id="0">
    <w:p w14:paraId="1237556D" w14:textId="77777777" w:rsidR="00C94EFB" w:rsidRDefault="00C94EF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1"/>
  </w:num>
  <w:num w:numId="2" w16cid:durableId="1405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92"/>
    <w:rsid w:val="0008798C"/>
    <w:rsid w:val="000A2A69"/>
    <w:rsid w:val="000C1994"/>
    <w:rsid w:val="000C4ED1"/>
    <w:rsid w:val="001205A1"/>
    <w:rsid w:val="00142538"/>
    <w:rsid w:val="00154224"/>
    <w:rsid w:val="00286C35"/>
    <w:rsid w:val="002877E8"/>
    <w:rsid w:val="002E7C4E"/>
    <w:rsid w:val="0031055C"/>
    <w:rsid w:val="00371EE1"/>
    <w:rsid w:val="003767CC"/>
    <w:rsid w:val="0039287F"/>
    <w:rsid w:val="003A798E"/>
    <w:rsid w:val="003F5B1E"/>
    <w:rsid w:val="00425A99"/>
    <w:rsid w:val="00517B1F"/>
    <w:rsid w:val="005E6B25"/>
    <w:rsid w:val="005F4F46"/>
    <w:rsid w:val="00637665"/>
    <w:rsid w:val="00641AA5"/>
    <w:rsid w:val="006C60E6"/>
    <w:rsid w:val="006F508F"/>
    <w:rsid w:val="00713E3A"/>
    <w:rsid w:val="007B0740"/>
    <w:rsid w:val="007C1BAB"/>
    <w:rsid w:val="008648F6"/>
    <w:rsid w:val="008C6F39"/>
    <w:rsid w:val="00957EA6"/>
    <w:rsid w:val="00967C35"/>
    <w:rsid w:val="009B6A8C"/>
    <w:rsid w:val="009C6907"/>
    <w:rsid w:val="00A059BA"/>
    <w:rsid w:val="00A15CF7"/>
    <w:rsid w:val="00A24793"/>
    <w:rsid w:val="00A756FF"/>
    <w:rsid w:val="00A80B37"/>
    <w:rsid w:val="00A81248"/>
    <w:rsid w:val="00A95A60"/>
    <w:rsid w:val="00AD4E96"/>
    <w:rsid w:val="00AF2A4E"/>
    <w:rsid w:val="00B703E9"/>
    <w:rsid w:val="00BC6792"/>
    <w:rsid w:val="00BE2BE4"/>
    <w:rsid w:val="00C213D9"/>
    <w:rsid w:val="00C66528"/>
    <w:rsid w:val="00C74716"/>
    <w:rsid w:val="00C915F0"/>
    <w:rsid w:val="00C94EFB"/>
    <w:rsid w:val="00D15061"/>
    <w:rsid w:val="00D22573"/>
    <w:rsid w:val="00D26C99"/>
    <w:rsid w:val="00EE4387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9984A"/>
  <w15:chartTrackingRefBased/>
  <w15:docId w15:val="{F787935B-FB06-4DB9-9EAD-81186C1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customStyle="1" w:styleId="msonormal0">
    <w:name w:val="msonormal"/>
    <w:basedOn w:val="Normal"/>
    <w:rsid w:val="00A756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41</TotalTime>
  <Pages>14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L .</cp:lastModifiedBy>
  <cp:revision>2</cp:revision>
  <dcterms:created xsi:type="dcterms:W3CDTF">2025-04-03T16:43:00Z</dcterms:created>
  <dcterms:modified xsi:type="dcterms:W3CDTF">2025-04-18T07:08:00Z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